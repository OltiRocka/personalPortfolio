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F72C00">
      <w:pPr>
        <w:pStyle w:val="Title"/>
      </w:pPr>
      <w:sdt>
        <w:sdtPr>
          <w:alias w:val="Enter your name:"/>
          <w:tag w:val=""/>
          <w:id w:val="-328297061"/>
          <w:placeholder>
            <w:docPart w:val="76EFD6A7E627439C94416D0F06761D1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C3236D">
            <w:t>Olti Roka</w:t>
          </w:r>
        </w:sdtContent>
      </w:sdt>
    </w:p>
    <w:p w:rsidR="00394A6D" w:rsidRDefault="00C3236D">
      <w:r>
        <w:t>Ndue Përlleshi, Prishtina, Kosovo</w:t>
      </w:r>
      <w:r w:rsidR="007D00B3">
        <w:t>| </w:t>
      </w:r>
      <w:r>
        <w:t>+383 49 47 47 49</w:t>
      </w:r>
      <w:r w:rsidR="007D00B3">
        <w:t> | </w:t>
      </w:r>
      <w:r w:rsidR="00E42864">
        <w:t>olti@roka.dev</w:t>
      </w:r>
    </w:p>
    <w:sdt>
      <w:sdtPr>
        <w:alias w:val="Education:"/>
        <w:tag w:val="Education:"/>
        <w:id w:val="1513793667"/>
        <w:placeholder>
          <w:docPart w:val="1B571A98F87A440693746B42FCC16F6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7B2F2F" w:rsidRDefault="00E42864" w:rsidP="007B2F2F">
      <w:pPr>
        <w:pStyle w:val="Heading2"/>
        <w:rPr>
          <w:sz w:val="20"/>
        </w:rPr>
      </w:pPr>
      <w:r w:rsidRPr="00E42864">
        <w:rPr>
          <w:sz w:val="18"/>
        </w:rPr>
        <w:t>BS</w:t>
      </w:r>
      <w:r w:rsidRPr="00E42864">
        <w:rPr>
          <w:sz w:val="14"/>
        </w:rPr>
        <w:t>c</w:t>
      </w:r>
      <w:r w:rsidR="007D00B3" w:rsidRPr="00E42864">
        <w:rPr>
          <w:sz w:val="18"/>
        </w:rPr>
        <w:t> </w:t>
      </w:r>
      <w:r w:rsidRPr="00E42864">
        <w:rPr>
          <w:sz w:val="18"/>
        </w:rPr>
        <w:t>Financial Mathematics for Banking and Insurances</w:t>
      </w:r>
      <w:r w:rsidR="00BE7F79">
        <w:rPr>
          <w:sz w:val="18"/>
        </w:rPr>
        <w:t xml:space="preserve"> </w:t>
      </w:r>
      <w:r w:rsidR="007D00B3" w:rsidRPr="00BE7F79">
        <w:rPr>
          <w:sz w:val="24"/>
        </w:rPr>
        <w:t>| </w:t>
      </w:r>
      <w:r w:rsidRPr="00BE7F79">
        <w:rPr>
          <w:sz w:val="20"/>
        </w:rPr>
        <w:t>2020 - Ongoing</w:t>
      </w:r>
      <w:r w:rsidR="007D00B3" w:rsidRPr="00BE7F79">
        <w:rPr>
          <w:sz w:val="20"/>
        </w:rPr>
        <w:t> | </w:t>
      </w:r>
      <w:r w:rsidRPr="00BE7F79">
        <w:rPr>
          <w:sz w:val="20"/>
        </w:rPr>
        <w:t>Universiteti i Prishtinës</w:t>
      </w:r>
    </w:p>
    <w:p w:rsidR="007B2F2F" w:rsidRPr="00D4757D" w:rsidRDefault="007B2F2F" w:rsidP="007B2F2F">
      <w:pPr>
        <w:pStyle w:val="ListBullet"/>
        <w:rPr>
          <w:sz w:val="20"/>
        </w:rPr>
      </w:pPr>
      <w:r w:rsidRPr="00D4757D">
        <w:rPr>
          <w:sz w:val="20"/>
        </w:rPr>
        <w:t xml:space="preserve">Advanced </w:t>
      </w:r>
      <w:r w:rsidR="00FE42CB" w:rsidRPr="00D4757D">
        <w:rPr>
          <w:sz w:val="20"/>
        </w:rPr>
        <w:t>M</w:t>
      </w:r>
      <w:r w:rsidRPr="00D4757D">
        <w:rPr>
          <w:sz w:val="20"/>
        </w:rPr>
        <w:t xml:space="preserve">athematics </w:t>
      </w:r>
      <w:r w:rsidR="00FE42CB" w:rsidRPr="00D4757D">
        <w:rPr>
          <w:sz w:val="20"/>
        </w:rPr>
        <w:t>classes applied in Finance (C</w:t>
      </w:r>
      <w:r w:rsidRPr="00D4757D">
        <w:rPr>
          <w:sz w:val="20"/>
        </w:rPr>
        <w:t xml:space="preserve">alculus, Real Analysis, Algebra, Probability Theory, Financial Mathematics, </w:t>
      </w:r>
      <w:r w:rsidR="00FE42CB" w:rsidRPr="00D4757D">
        <w:rPr>
          <w:sz w:val="20"/>
        </w:rPr>
        <w:t>Stochastic Process, Statistics etc.)</w:t>
      </w:r>
    </w:p>
    <w:p w:rsidR="00FE42CB" w:rsidRPr="00D4757D" w:rsidRDefault="00FE42CB" w:rsidP="007B2F2F">
      <w:pPr>
        <w:pStyle w:val="ListBullet"/>
        <w:rPr>
          <w:sz w:val="20"/>
        </w:rPr>
      </w:pPr>
      <w:r w:rsidRPr="00D4757D">
        <w:rPr>
          <w:sz w:val="20"/>
        </w:rPr>
        <w:t xml:space="preserve">Advance Finance / Economy classes (Microeconomics, Macroeconomics, Accounting, Accounting in Banking, Bank Management, Business Management, etc.) </w:t>
      </w:r>
    </w:p>
    <w:p w:rsidR="00FE42CB" w:rsidRPr="00D4757D" w:rsidRDefault="00FE42CB" w:rsidP="007B2F2F">
      <w:pPr>
        <w:pStyle w:val="ListBullet"/>
        <w:rPr>
          <w:sz w:val="20"/>
        </w:rPr>
      </w:pPr>
      <w:r w:rsidRPr="00D4757D">
        <w:rPr>
          <w:sz w:val="20"/>
        </w:rPr>
        <w:t>Computer Science classes (Java and SQL)</w:t>
      </w:r>
    </w:p>
    <w:p w:rsidR="00394A6D" w:rsidRPr="00BE7F79" w:rsidRDefault="00BE7F79">
      <w:pPr>
        <w:pStyle w:val="Heading2"/>
        <w:rPr>
          <w:sz w:val="20"/>
        </w:rPr>
      </w:pPr>
      <w:r w:rsidRPr="00BE7F79">
        <w:rPr>
          <w:sz w:val="20"/>
        </w:rPr>
        <w:t>MicroMasters</w:t>
      </w:r>
      <w:r w:rsidR="00E42864" w:rsidRPr="00BE7F79">
        <w:rPr>
          <w:sz w:val="20"/>
        </w:rPr>
        <w:t xml:space="preserve"> Program – Statistics and Data science</w:t>
      </w:r>
      <w:r w:rsidR="007D00B3" w:rsidRPr="00BE7F79">
        <w:rPr>
          <w:sz w:val="20"/>
        </w:rPr>
        <w:t> | </w:t>
      </w:r>
      <w:r w:rsidR="00E42864" w:rsidRPr="00BE7F79">
        <w:rPr>
          <w:sz w:val="20"/>
        </w:rPr>
        <w:t>2022 - ongoing</w:t>
      </w:r>
      <w:r w:rsidR="007D00B3" w:rsidRPr="00BE7F79">
        <w:rPr>
          <w:sz w:val="20"/>
        </w:rPr>
        <w:t> | </w:t>
      </w:r>
      <w:r w:rsidR="00E42864" w:rsidRPr="00BE7F79">
        <w:rPr>
          <w:sz w:val="20"/>
        </w:rPr>
        <w:t>MITx</w:t>
      </w:r>
    </w:p>
    <w:p w:rsidR="00394A6D" w:rsidRPr="00D4757D" w:rsidRDefault="00BE7F79" w:rsidP="00D4757D">
      <w:pPr>
        <w:pStyle w:val="ListBullet"/>
        <w:numPr>
          <w:ilvl w:val="0"/>
          <w:numId w:val="21"/>
        </w:numPr>
        <w:rPr>
          <w:sz w:val="20"/>
        </w:rPr>
      </w:pPr>
      <w:r w:rsidRPr="00D4757D">
        <w:rPr>
          <w:sz w:val="20"/>
        </w:rPr>
        <w:t>Probability – The Science of Uncertainty and Data</w:t>
      </w:r>
      <w:sdt>
        <w:sdtPr>
          <w:rPr>
            <w:sz w:val="20"/>
          </w:rPr>
          <w:alias w:val="Skills &amp; Abilities:"/>
          <w:tag w:val="Skills &amp; Abilities:"/>
          <w:id w:val="495469907"/>
          <w:placeholder>
            <w:docPart w:val="73354E466CBA4312989869629BC96BCE"/>
          </w:placeholder>
          <w:temporary/>
          <w:showingPlcHdr/>
          <w15:appearance w15:val="hidden"/>
        </w:sdtPr>
        <w:sdtEndPr/>
        <w:sdtContent>
          <w:r w:rsidR="007D00B3" w:rsidRPr="00D4757D">
            <w:rPr>
              <w:sz w:val="20"/>
            </w:rPr>
            <w:t>Skills &amp; Abilities</w:t>
          </w:r>
        </w:sdtContent>
      </w:sdt>
    </w:p>
    <w:p w:rsidR="00BE7F79" w:rsidRPr="00D4757D" w:rsidRDefault="00BE7F79" w:rsidP="00D4757D">
      <w:pPr>
        <w:pStyle w:val="ListBullet"/>
        <w:numPr>
          <w:ilvl w:val="0"/>
          <w:numId w:val="21"/>
        </w:numPr>
        <w:rPr>
          <w:sz w:val="20"/>
        </w:rPr>
      </w:pPr>
      <w:r w:rsidRPr="00D4757D">
        <w:rPr>
          <w:sz w:val="20"/>
        </w:rPr>
        <w:t>Fundamentals of Statistics</w:t>
      </w:r>
    </w:p>
    <w:p w:rsidR="00BE7F79" w:rsidRPr="00D4757D" w:rsidRDefault="00BE7F79" w:rsidP="00D4757D">
      <w:pPr>
        <w:pStyle w:val="ListBullet"/>
        <w:numPr>
          <w:ilvl w:val="0"/>
          <w:numId w:val="21"/>
        </w:numPr>
        <w:rPr>
          <w:sz w:val="20"/>
        </w:rPr>
      </w:pPr>
      <w:r w:rsidRPr="00D4757D">
        <w:rPr>
          <w:sz w:val="20"/>
        </w:rPr>
        <w:t xml:space="preserve">Data Analysis: Statistical Modeling and computation in Applications </w:t>
      </w:r>
    </w:p>
    <w:p w:rsidR="00A13275" w:rsidRPr="00D4757D" w:rsidRDefault="00BE7F79" w:rsidP="00D4757D">
      <w:pPr>
        <w:pStyle w:val="ListBullet"/>
        <w:numPr>
          <w:ilvl w:val="0"/>
          <w:numId w:val="21"/>
        </w:numPr>
        <w:rPr>
          <w:sz w:val="20"/>
        </w:rPr>
      </w:pPr>
      <w:r w:rsidRPr="00D4757D">
        <w:rPr>
          <w:sz w:val="20"/>
        </w:rPr>
        <w:t>Machine Learning with Python: from Linear Models to Deep Learning.</w:t>
      </w:r>
    </w:p>
    <w:sdt>
      <w:sdtPr>
        <w:alias w:val="Experience:"/>
        <w:tag w:val="Experience:"/>
        <w:id w:val="1494989950"/>
        <w:placeholder>
          <w:docPart w:val="D72621D7B0534E2D9EA7E929C60468D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Pr="00BE7F79" w:rsidRDefault="00BE7F79">
      <w:pPr>
        <w:pStyle w:val="Heading2"/>
        <w:rPr>
          <w:sz w:val="20"/>
        </w:rPr>
      </w:pPr>
      <w:r w:rsidRPr="00BE7F79">
        <w:rPr>
          <w:sz w:val="20"/>
        </w:rPr>
        <w:t>MIS &amp; Financial Controlling Officer | Banka Ekonomike SH.A | 04/2022 – Ongoing</w:t>
      </w:r>
    </w:p>
    <w:p w:rsidR="00394A6D" w:rsidRPr="00A13275" w:rsidRDefault="00DA79E9">
      <w:pPr>
        <w:pStyle w:val="ListBullet"/>
        <w:rPr>
          <w:sz w:val="20"/>
        </w:rPr>
      </w:pPr>
      <w:r w:rsidRPr="00A13275">
        <w:rPr>
          <w:sz w:val="20"/>
        </w:rPr>
        <w:t>Identified process improvements through client data analysis.</w:t>
      </w:r>
    </w:p>
    <w:p w:rsidR="00DA79E9" w:rsidRPr="00A13275" w:rsidRDefault="00DA79E9">
      <w:pPr>
        <w:pStyle w:val="ListBullet"/>
        <w:rPr>
          <w:sz w:val="20"/>
        </w:rPr>
      </w:pPr>
      <w:r w:rsidRPr="00A13275">
        <w:rPr>
          <w:sz w:val="20"/>
        </w:rPr>
        <w:t>Automated the reporting using Python and SQL, saving 25+ hours of manual work each week.</w:t>
      </w:r>
    </w:p>
    <w:p w:rsidR="00DA79E9" w:rsidRPr="00A13275" w:rsidRDefault="00DA79E9">
      <w:pPr>
        <w:pStyle w:val="ListBullet"/>
        <w:rPr>
          <w:sz w:val="20"/>
        </w:rPr>
      </w:pPr>
      <w:r w:rsidRPr="00A13275">
        <w:rPr>
          <w:sz w:val="20"/>
        </w:rPr>
        <w:t>Developed document analysis tools using AWS and Python.</w:t>
      </w:r>
    </w:p>
    <w:p w:rsidR="00DA79E9" w:rsidRPr="00A13275" w:rsidRDefault="00A13275">
      <w:pPr>
        <w:pStyle w:val="ListBullet"/>
        <w:rPr>
          <w:sz w:val="20"/>
        </w:rPr>
      </w:pPr>
      <w:r w:rsidRPr="00A13275">
        <w:rPr>
          <w:sz w:val="20"/>
        </w:rPr>
        <w:t>Used Microsoft PowerBI for visualizing daily automated reports.</w:t>
      </w:r>
    </w:p>
    <w:p w:rsidR="00A13275" w:rsidRPr="00A13275" w:rsidRDefault="00A13275" w:rsidP="00A13275">
      <w:pPr>
        <w:pStyle w:val="ListBullet"/>
        <w:rPr>
          <w:sz w:val="20"/>
        </w:rPr>
      </w:pPr>
      <w:r w:rsidRPr="00A13275">
        <w:rPr>
          <w:sz w:val="20"/>
        </w:rPr>
        <w:t>Used Microsoft Power Automate for automating daily, weekly and monthly tasks.</w:t>
      </w:r>
    </w:p>
    <w:p w:rsidR="00394A6D" w:rsidRPr="00BE7F79" w:rsidRDefault="00BE7F79">
      <w:pPr>
        <w:pStyle w:val="Heading2"/>
        <w:rPr>
          <w:sz w:val="20"/>
        </w:rPr>
      </w:pPr>
      <w:r w:rsidRPr="00BE7F79">
        <w:rPr>
          <w:sz w:val="20"/>
        </w:rPr>
        <w:t>Call Center Officer</w:t>
      </w:r>
      <w:r w:rsidR="007D00B3" w:rsidRPr="00BE7F79">
        <w:rPr>
          <w:sz w:val="20"/>
        </w:rPr>
        <w:t> | </w:t>
      </w:r>
      <w:r w:rsidRPr="00BE7F79">
        <w:rPr>
          <w:sz w:val="20"/>
        </w:rPr>
        <w:t>Banka Ekonomike SH.A</w:t>
      </w:r>
      <w:r w:rsidR="007D00B3" w:rsidRPr="00BE7F79">
        <w:rPr>
          <w:sz w:val="20"/>
        </w:rPr>
        <w:t> | </w:t>
      </w:r>
      <w:r w:rsidRPr="00BE7F79">
        <w:rPr>
          <w:sz w:val="20"/>
        </w:rPr>
        <w:t>09/2021</w:t>
      </w:r>
      <w:r w:rsidR="0077621B" w:rsidRPr="00BE7F79">
        <w:rPr>
          <w:sz w:val="20"/>
        </w:rPr>
        <w:t xml:space="preserve"> </w:t>
      </w:r>
      <w:r w:rsidRPr="00BE7F79">
        <w:rPr>
          <w:sz w:val="20"/>
        </w:rPr>
        <w:t>–</w:t>
      </w:r>
      <w:r w:rsidR="0077621B" w:rsidRPr="00BE7F79">
        <w:rPr>
          <w:sz w:val="20"/>
        </w:rPr>
        <w:t xml:space="preserve"> </w:t>
      </w:r>
      <w:r w:rsidRPr="00BE7F79">
        <w:rPr>
          <w:sz w:val="20"/>
        </w:rPr>
        <w:t>04/2022</w:t>
      </w:r>
    </w:p>
    <w:p w:rsidR="001364C3" w:rsidRPr="00A13275" w:rsidRDefault="001364C3" w:rsidP="001364C3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Used coordination and planning skills to achieve results according to schedule.</w:t>
      </w:r>
    </w:p>
    <w:p w:rsidR="001364C3" w:rsidRPr="00A13275" w:rsidRDefault="001364C3" w:rsidP="001364C3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Actively listened to customers’ requests, confirming full understanding before addressing concerns.</w:t>
      </w:r>
    </w:p>
    <w:p w:rsidR="001364C3" w:rsidRPr="00A13275" w:rsidRDefault="001364C3" w:rsidP="001364C3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Monitoring and prevention of card fraud incidents.</w:t>
      </w:r>
    </w:p>
    <w:p w:rsidR="001364C3" w:rsidRPr="00A13275" w:rsidRDefault="001364C3" w:rsidP="001364C3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Monitored ATM inventory to keep stock levels and databases updated.</w:t>
      </w:r>
    </w:p>
    <w:p w:rsidR="001364C3" w:rsidRPr="00A13275" w:rsidRDefault="001364C3" w:rsidP="001364C3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Monitoring of technical issues of ATMs.</w:t>
      </w:r>
    </w:p>
    <w:p w:rsidR="00BE7F79" w:rsidRPr="00BE7F79" w:rsidRDefault="00BE7F79" w:rsidP="00BE7F79">
      <w:pPr>
        <w:pStyle w:val="Heading2"/>
        <w:rPr>
          <w:sz w:val="20"/>
        </w:rPr>
      </w:pPr>
      <w:r w:rsidRPr="00BE7F79">
        <w:rPr>
          <w:sz w:val="20"/>
        </w:rPr>
        <w:t>Intern in accounting | Kosovo Finance Group SH.p.k | 02/2021 – 08/2021</w:t>
      </w:r>
    </w:p>
    <w:p w:rsidR="00BE7F79" w:rsidRPr="00A13275" w:rsidRDefault="00BE7F79" w:rsidP="00BE7F79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Analyzed Account information and rec</w:t>
      </w:r>
      <w:r w:rsidR="001364C3" w:rsidRPr="00A13275">
        <w:rPr>
          <w:sz w:val="20"/>
        </w:rPr>
        <w:t>onciled financial discrepancies to maintain records integrity and compliance.</w:t>
      </w:r>
    </w:p>
    <w:p w:rsidR="001364C3" w:rsidRPr="00A13275" w:rsidRDefault="001364C3" w:rsidP="00BE7F79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Organized budget documentation and tracked expenses to maintain tight business controls.</w:t>
      </w:r>
    </w:p>
    <w:p w:rsidR="001364C3" w:rsidRPr="00A13275" w:rsidRDefault="001364C3" w:rsidP="00BE7F79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Data entry in general ledgers.</w:t>
      </w:r>
    </w:p>
    <w:p w:rsidR="001364C3" w:rsidRPr="00A13275" w:rsidRDefault="001364C3" w:rsidP="00BE7F79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Investigated daily variances and corrected errors to resolve discrepancies.</w:t>
      </w:r>
    </w:p>
    <w:p w:rsidR="001364C3" w:rsidRPr="00A13275" w:rsidRDefault="001364C3" w:rsidP="00BE7F79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Applied mathematical abilities for accounting system analysis.</w:t>
      </w:r>
    </w:p>
    <w:p w:rsidR="00A13275" w:rsidRPr="00A13275" w:rsidRDefault="001364C3" w:rsidP="00A13275">
      <w:pPr>
        <w:pStyle w:val="ListBullet"/>
        <w:numPr>
          <w:ilvl w:val="0"/>
          <w:numId w:val="19"/>
        </w:numPr>
        <w:rPr>
          <w:sz w:val="20"/>
        </w:rPr>
      </w:pPr>
      <w:r w:rsidRPr="00A13275">
        <w:rPr>
          <w:sz w:val="20"/>
        </w:rPr>
        <w:t>Maintained strict client confidentiality in personal, telephone and email interactions to comply with preset standards and regulations.</w:t>
      </w:r>
    </w:p>
    <w:p w:rsidR="00A13275" w:rsidRDefault="00A13275" w:rsidP="00A13275">
      <w:pPr>
        <w:pStyle w:val="Heading1"/>
      </w:pPr>
      <w:r>
        <w:t>Achievements</w:t>
      </w:r>
    </w:p>
    <w:p w:rsidR="00A13275" w:rsidRPr="00E42864" w:rsidRDefault="00A13275" w:rsidP="00A13275">
      <w:pPr>
        <w:pStyle w:val="Heading2"/>
        <w:rPr>
          <w:sz w:val="18"/>
        </w:rPr>
      </w:pPr>
      <w:r>
        <w:rPr>
          <w:sz w:val="18"/>
        </w:rPr>
        <w:t>Kosovo mathematical Olympics</w:t>
      </w:r>
    </w:p>
    <w:p w:rsidR="00A13275" w:rsidRPr="007B2F2F" w:rsidRDefault="00A13275" w:rsidP="00A13275">
      <w:pPr>
        <w:pStyle w:val="ListBullet"/>
        <w:rPr>
          <w:sz w:val="20"/>
        </w:rPr>
      </w:pPr>
      <w:r w:rsidRPr="007B2F2F">
        <w:rPr>
          <w:sz w:val="20"/>
        </w:rPr>
        <w:t>Representative of Prishtina in the 10</w:t>
      </w:r>
      <w:r w:rsidRPr="007B2F2F">
        <w:rPr>
          <w:sz w:val="20"/>
          <w:vertAlign w:val="superscript"/>
        </w:rPr>
        <w:t>th</w:t>
      </w:r>
      <w:r w:rsidRPr="007B2F2F">
        <w:rPr>
          <w:sz w:val="20"/>
        </w:rPr>
        <w:t xml:space="preserve"> KMO – Kosovo’s Association of Mathematicians</w:t>
      </w:r>
    </w:p>
    <w:p w:rsidR="00A13275" w:rsidRPr="007B2F2F" w:rsidRDefault="00A13275" w:rsidP="00A13275">
      <w:pPr>
        <w:pStyle w:val="ListBullet"/>
        <w:rPr>
          <w:sz w:val="20"/>
        </w:rPr>
      </w:pPr>
      <w:r w:rsidRPr="007B2F2F">
        <w:rPr>
          <w:sz w:val="20"/>
        </w:rPr>
        <w:t>Representative of Prishtina in the 12</w:t>
      </w:r>
      <w:r w:rsidRPr="007B2F2F">
        <w:rPr>
          <w:sz w:val="20"/>
          <w:vertAlign w:val="superscript"/>
        </w:rPr>
        <w:t>th</w:t>
      </w:r>
      <w:r w:rsidRPr="007B2F2F">
        <w:rPr>
          <w:sz w:val="20"/>
        </w:rPr>
        <w:t xml:space="preserve"> KMO – Kosovo’s Association of Mathematicians</w:t>
      </w:r>
    </w:p>
    <w:p w:rsidR="00A13275" w:rsidRDefault="00A13275" w:rsidP="00A13275">
      <w:pPr>
        <w:pStyle w:val="Heading2"/>
        <w:rPr>
          <w:sz w:val="20"/>
        </w:rPr>
      </w:pPr>
      <w:r>
        <w:rPr>
          <w:sz w:val="20"/>
        </w:rPr>
        <w:t>Atomist | Atomi Institute | international Insitute of Extraordinary Intelligence</w:t>
      </w:r>
    </w:p>
    <w:p w:rsidR="00A13275" w:rsidRPr="007B2F2F" w:rsidRDefault="007B2F2F" w:rsidP="00A13275">
      <w:pPr>
        <w:pStyle w:val="ListBullet"/>
        <w:rPr>
          <w:sz w:val="20"/>
        </w:rPr>
      </w:pPr>
      <w:r w:rsidRPr="007B2F2F">
        <w:rPr>
          <w:sz w:val="20"/>
        </w:rPr>
        <w:t>Member of ATOMI institute after standardized testing – reaching a score of over 140.</w:t>
      </w:r>
    </w:p>
    <w:p w:rsidR="007B2F2F" w:rsidRDefault="007B2F2F" w:rsidP="007B2F2F">
      <w:pPr>
        <w:pStyle w:val="Heading1"/>
      </w:pPr>
      <w:r>
        <w:t>Trainings</w:t>
      </w:r>
    </w:p>
    <w:p w:rsidR="007B2F2F" w:rsidRPr="00E42864" w:rsidRDefault="007B2F2F" w:rsidP="007B2F2F">
      <w:pPr>
        <w:pStyle w:val="Heading2"/>
        <w:rPr>
          <w:sz w:val="18"/>
        </w:rPr>
      </w:pPr>
      <w:r>
        <w:rPr>
          <w:sz w:val="18"/>
        </w:rPr>
        <w:t>Python for Data Science and Machine Learning Bootcamp | Udemy</w:t>
      </w:r>
    </w:p>
    <w:p w:rsidR="007B2F2F" w:rsidRPr="007B2F2F" w:rsidRDefault="007B2F2F" w:rsidP="007B2F2F">
      <w:pPr>
        <w:pStyle w:val="ListBullet"/>
        <w:rPr>
          <w:sz w:val="20"/>
        </w:rPr>
      </w:pPr>
      <w:r w:rsidRPr="007B2F2F">
        <w:rPr>
          <w:sz w:val="20"/>
        </w:rPr>
        <w:t>This comprehensive course was a guide to learning how to use the power of Python to analyze data, create visualizations, and use powerful machine learning algorithms.</w:t>
      </w:r>
    </w:p>
    <w:p w:rsidR="007B2F2F" w:rsidRPr="007B2F2F" w:rsidRDefault="007B2F2F" w:rsidP="007B2F2F">
      <w:pPr>
        <w:pStyle w:val="Heading2"/>
        <w:rPr>
          <w:sz w:val="18"/>
        </w:rPr>
      </w:pPr>
      <w:r>
        <w:rPr>
          <w:sz w:val="18"/>
        </w:rPr>
        <w:t>Statistics &amp; Mathematics for Data Science &amp; Data Analysis | Udemy</w:t>
      </w:r>
    </w:p>
    <w:p w:rsidR="00A13275" w:rsidRDefault="007B2F2F" w:rsidP="00A13275">
      <w:pPr>
        <w:pStyle w:val="ListBullet"/>
        <w:rPr>
          <w:sz w:val="20"/>
        </w:rPr>
      </w:pPr>
      <w:r w:rsidRPr="007B2F2F">
        <w:rPr>
          <w:sz w:val="20"/>
        </w:rPr>
        <w:t>Systematically mastered the core concepts in statistics &amp; probability, descriptive statistics, hypothesis testing, regression analysis, analysis of variance and some advanced regression / machine learning methods such as logistic regressions, polynomial regressions, decision trees and more.</w:t>
      </w:r>
    </w:p>
    <w:p w:rsidR="007B2F2F" w:rsidRPr="007B2F2F" w:rsidRDefault="007B2F2F" w:rsidP="007B2F2F">
      <w:pPr>
        <w:pStyle w:val="Heading2"/>
        <w:rPr>
          <w:sz w:val="18"/>
        </w:rPr>
      </w:pPr>
      <w:r>
        <w:rPr>
          <w:sz w:val="18"/>
        </w:rPr>
        <w:t>Advanced</w:t>
      </w:r>
      <w:r w:rsidR="008C3BE8">
        <w:rPr>
          <w:sz w:val="18"/>
        </w:rPr>
        <w:t xml:space="preserve"> Microsoft</w:t>
      </w:r>
      <w:r>
        <w:rPr>
          <w:sz w:val="18"/>
        </w:rPr>
        <w:t xml:space="preserve"> E</w:t>
      </w:r>
      <w:r w:rsidR="00FE42CB">
        <w:rPr>
          <w:sz w:val="18"/>
        </w:rPr>
        <w:t>xcel</w:t>
      </w:r>
      <w:r>
        <w:rPr>
          <w:sz w:val="18"/>
        </w:rPr>
        <w:t xml:space="preserve"> | </w:t>
      </w:r>
      <w:r w:rsidR="00FE42CB">
        <w:rPr>
          <w:sz w:val="18"/>
        </w:rPr>
        <w:t>RIT Institute</w:t>
      </w:r>
    </w:p>
    <w:p w:rsidR="007B2F2F" w:rsidRDefault="007B2F2F" w:rsidP="007B2F2F">
      <w:pPr>
        <w:pStyle w:val="ListBullet"/>
        <w:rPr>
          <w:sz w:val="20"/>
        </w:rPr>
      </w:pPr>
      <w:r w:rsidRPr="007B2F2F">
        <w:rPr>
          <w:sz w:val="20"/>
        </w:rPr>
        <w:t>Systematically mastered the core concepts in statistics &amp; probability, descriptive statistics, hypothesis testing, regression analysis, analysis of variance and some advanced regression / machine learning methods such as logistic regressions, polynomial regressions, decision trees and more.</w:t>
      </w:r>
    </w:p>
    <w:p w:rsidR="00D4757D" w:rsidRDefault="00D4757D" w:rsidP="00D4757D">
      <w:pPr>
        <w:pStyle w:val="Heading1"/>
      </w:pPr>
      <w:r>
        <w:t>Skills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Python (NumPy, Pandas, Scikit-learn, Keras, Flask)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SQL (Redshift, MySQL, Postgres, NoSQL)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Git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Microsoft Excel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Microsoft Power Services (PowerBI, Power Automate, Power Apps)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Microsoft Azure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AWS</w:t>
      </w:r>
    </w:p>
    <w:p w:rsidR="00D4757D" w:rsidRPr="007B2F2F" w:rsidRDefault="00D4757D" w:rsidP="00D4757D">
      <w:pPr>
        <w:pStyle w:val="ListBullet"/>
        <w:numPr>
          <w:ilvl w:val="0"/>
          <w:numId w:val="19"/>
        </w:numPr>
        <w:rPr>
          <w:sz w:val="20"/>
        </w:rPr>
      </w:pPr>
      <w:r w:rsidRPr="007B2F2F">
        <w:rPr>
          <w:sz w:val="20"/>
        </w:rPr>
        <w:t>Productionizing Models</w:t>
      </w:r>
    </w:p>
    <w:p w:rsidR="00D4757D" w:rsidRPr="007B2F2F" w:rsidRDefault="00D4757D" w:rsidP="00D4757D">
      <w:pPr>
        <w:pStyle w:val="ListBullet"/>
        <w:numPr>
          <w:ilvl w:val="0"/>
          <w:numId w:val="0"/>
        </w:numPr>
        <w:ind w:left="360"/>
        <w:rPr>
          <w:sz w:val="20"/>
        </w:rPr>
      </w:pPr>
    </w:p>
    <w:sectPr w:rsidR="00D4757D" w:rsidRPr="007B2F2F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00" w:rsidRDefault="00F72C00">
      <w:pPr>
        <w:spacing w:after="0"/>
      </w:pPr>
      <w:r>
        <w:separator/>
      </w:r>
    </w:p>
  </w:endnote>
  <w:endnote w:type="continuationSeparator" w:id="0">
    <w:p w:rsidR="00F72C00" w:rsidRDefault="00F72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6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00" w:rsidRDefault="00F72C00">
      <w:pPr>
        <w:spacing w:after="0"/>
      </w:pPr>
      <w:r>
        <w:separator/>
      </w:r>
    </w:p>
  </w:footnote>
  <w:footnote w:type="continuationSeparator" w:id="0">
    <w:p w:rsidR="00F72C00" w:rsidRDefault="00F72C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882FF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23720D"/>
    <w:multiLevelType w:val="hybridMultilevel"/>
    <w:tmpl w:val="5A8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486D30"/>
    <w:multiLevelType w:val="hybridMultilevel"/>
    <w:tmpl w:val="62C80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6D"/>
    <w:rsid w:val="001364C3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97694"/>
    <w:rsid w:val="007B2F2F"/>
    <w:rsid w:val="007D00B3"/>
    <w:rsid w:val="008916B6"/>
    <w:rsid w:val="008C3BE8"/>
    <w:rsid w:val="008E10EB"/>
    <w:rsid w:val="009763C8"/>
    <w:rsid w:val="00A13275"/>
    <w:rsid w:val="00A8131A"/>
    <w:rsid w:val="00B769EE"/>
    <w:rsid w:val="00BE7F79"/>
    <w:rsid w:val="00C3236D"/>
    <w:rsid w:val="00C57E43"/>
    <w:rsid w:val="00C72B59"/>
    <w:rsid w:val="00CC75DB"/>
    <w:rsid w:val="00D33143"/>
    <w:rsid w:val="00D4757D"/>
    <w:rsid w:val="00D56207"/>
    <w:rsid w:val="00D765AF"/>
    <w:rsid w:val="00D84FBA"/>
    <w:rsid w:val="00DA79E9"/>
    <w:rsid w:val="00DD4208"/>
    <w:rsid w:val="00E42864"/>
    <w:rsid w:val="00EA2B92"/>
    <w:rsid w:val="00F72C00"/>
    <w:rsid w:val="00F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AB7CF-6448-48FF-A8DB-552F6616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ti.rok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EFD6A7E627439C94416D0F06761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090A8-EB3D-45F7-8F8C-FBBCFBE7103C}"/>
      </w:docPartPr>
      <w:docPartBody>
        <w:p w:rsidR="009771BD" w:rsidRDefault="00705F6A">
          <w:pPr>
            <w:pStyle w:val="76EFD6A7E627439C94416D0F06761D13"/>
          </w:pPr>
          <w:r>
            <w:t>Your Name</w:t>
          </w:r>
        </w:p>
      </w:docPartBody>
    </w:docPart>
    <w:docPart>
      <w:docPartPr>
        <w:name w:val="1B571A98F87A440693746B42FCC16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74625-86FC-40C2-988B-52380FE8CF34}"/>
      </w:docPartPr>
      <w:docPartBody>
        <w:p w:rsidR="009771BD" w:rsidRDefault="00705F6A">
          <w:pPr>
            <w:pStyle w:val="1B571A98F87A440693746B42FCC16F68"/>
          </w:pPr>
          <w:r>
            <w:t>Education</w:t>
          </w:r>
        </w:p>
      </w:docPartBody>
    </w:docPart>
    <w:docPart>
      <w:docPartPr>
        <w:name w:val="73354E466CBA4312989869629BC96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FCF96-2952-417D-8AC1-F17DF1F70B01}"/>
      </w:docPartPr>
      <w:docPartBody>
        <w:p w:rsidR="009771BD" w:rsidRDefault="00705F6A">
          <w:pPr>
            <w:pStyle w:val="73354E466CBA4312989869629BC96BCE"/>
          </w:pPr>
          <w:r>
            <w:t>Skills &amp; Abilities</w:t>
          </w:r>
        </w:p>
      </w:docPartBody>
    </w:docPart>
    <w:docPart>
      <w:docPartPr>
        <w:name w:val="D72621D7B0534E2D9EA7E929C604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3BA0-DB90-4B15-8407-3A83CC59A336}"/>
      </w:docPartPr>
      <w:docPartBody>
        <w:p w:rsidR="009771BD" w:rsidRDefault="00705F6A">
          <w:pPr>
            <w:pStyle w:val="D72621D7B0534E2D9EA7E929C60468D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ED"/>
    <w:rsid w:val="00705F6A"/>
    <w:rsid w:val="009771BD"/>
    <w:rsid w:val="00A168ED"/>
    <w:rsid w:val="00C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EFD6A7E627439C94416D0F06761D13">
    <w:name w:val="76EFD6A7E627439C94416D0F06761D13"/>
  </w:style>
  <w:style w:type="paragraph" w:customStyle="1" w:styleId="341ED3686B5E43348A9837ACCD6BA841">
    <w:name w:val="341ED3686B5E43348A9837ACCD6BA841"/>
  </w:style>
  <w:style w:type="paragraph" w:customStyle="1" w:styleId="BDF02768ECC64B1CA87ED1A6C6A045C2">
    <w:name w:val="BDF02768ECC64B1CA87ED1A6C6A045C2"/>
  </w:style>
  <w:style w:type="paragraph" w:customStyle="1" w:styleId="04904FAB38764FA28C590DF3E3F99C31">
    <w:name w:val="04904FAB38764FA28C590DF3E3F99C31"/>
  </w:style>
  <w:style w:type="paragraph" w:customStyle="1" w:styleId="2AE83304E5614461B0279D2ABA4550CF">
    <w:name w:val="2AE83304E5614461B0279D2ABA4550CF"/>
  </w:style>
  <w:style w:type="paragraph" w:customStyle="1" w:styleId="F39F38D65A344C1C912068CD75526E38">
    <w:name w:val="F39F38D65A344C1C912068CD75526E38"/>
  </w:style>
  <w:style w:type="paragraph" w:customStyle="1" w:styleId="6942B456F4F9475294757CE359B0B37F">
    <w:name w:val="6942B456F4F9475294757CE359B0B37F"/>
  </w:style>
  <w:style w:type="paragraph" w:customStyle="1" w:styleId="1B571A98F87A440693746B42FCC16F68">
    <w:name w:val="1B571A98F87A440693746B42FCC16F68"/>
  </w:style>
  <w:style w:type="paragraph" w:customStyle="1" w:styleId="A46B12EF276B4DE196A22BB84CF3FFBC">
    <w:name w:val="A46B12EF276B4DE196A22BB84CF3FFBC"/>
  </w:style>
  <w:style w:type="paragraph" w:customStyle="1" w:styleId="6F8E31D736D045BCBA1B3D460192B021">
    <w:name w:val="6F8E31D736D045BCBA1B3D460192B021"/>
  </w:style>
  <w:style w:type="paragraph" w:customStyle="1" w:styleId="CF314372343846AAAE7E03D0C3A2C32B">
    <w:name w:val="CF314372343846AAAE7E03D0C3A2C32B"/>
  </w:style>
  <w:style w:type="paragraph" w:customStyle="1" w:styleId="320DFCCCB39743F4A38DD517AA829F1E">
    <w:name w:val="320DFCCCB39743F4A38DD517AA829F1E"/>
  </w:style>
  <w:style w:type="paragraph" w:customStyle="1" w:styleId="A6455E51EB994CE4AB919B048E4331D4">
    <w:name w:val="A6455E51EB994CE4AB919B048E4331D4"/>
  </w:style>
  <w:style w:type="paragraph" w:customStyle="1" w:styleId="7669110B37C64B30A2ADBE9189B68F71">
    <w:name w:val="7669110B37C64B30A2ADBE9189B68F71"/>
  </w:style>
  <w:style w:type="paragraph" w:customStyle="1" w:styleId="A11951596DA94A799094BC774C55317F">
    <w:name w:val="A11951596DA94A799094BC774C55317F"/>
  </w:style>
  <w:style w:type="paragraph" w:customStyle="1" w:styleId="658A76991EF14C77B5E46B52F30A0F8A">
    <w:name w:val="658A76991EF14C77B5E46B52F30A0F8A"/>
  </w:style>
  <w:style w:type="paragraph" w:customStyle="1" w:styleId="0D1179C9C59A460188222126B83895A5">
    <w:name w:val="0D1179C9C59A460188222126B83895A5"/>
  </w:style>
  <w:style w:type="paragraph" w:customStyle="1" w:styleId="287108E7B918450998B33D408A4EB7E3">
    <w:name w:val="287108E7B918450998B33D408A4EB7E3"/>
  </w:style>
  <w:style w:type="paragraph" w:customStyle="1" w:styleId="9DCC34B474FF4F00AB80A5EDF0C823E9">
    <w:name w:val="9DCC34B474FF4F00AB80A5EDF0C823E9"/>
  </w:style>
  <w:style w:type="paragraph" w:customStyle="1" w:styleId="73354E466CBA4312989869629BC96BCE">
    <w:name w:val="73354E466CBA4312989869629BC96BCE"/>
  </w:style>
  <w:style w:type="paragraph" w:customStyle="1" w:styleId="EBE5BC9984F7419BAB5A99554B83BD67">
    <w:name w:val="EBE5BC9984F7419BAB5A99554B83BD67"/>
  </w:style>
  <w:style w:type="paragraph" w:customStyle="1" w:styleId="3E46B96D8D3C4FB9B5449C08BB7504B1">
    <w:name w:val="3E46B96D8D3C4FB9B5449C08BB7504B1"/>
  </w:style>
  <w:style w:type="paragraph" w:customStyle="1" w:styleId="D653F85447C5466EA257A2B27A0A33A1">
    <w:name w:val="D653F85447C5466EA257A2B27A0A33A1"/>
  </w:style>
  <w:style w:type="paragraph" w:customStyle="1" w:styleId="0B0897D4096440AABBB338E848E7235B">
    <w:name w:val="0B0897D4096440AABBB338E848E7235B"/>
  </w:style>
  <w:style w:type="paragraph" w:customStyle="1" w:styleId="783FBB8FC01B47F4B46E33A184750059">
    <w:name w:val="783FBB8FC01B47F4B46E33A184750059"/>
  </w:style>
  <w:style w:type="paragraph" w:customStyle="1" w:styleId="EB1DB2749A3B484B91B71FAEEB185261">
    <w:name w:val="EB1DB2749A3B484B91B71FAEEB185261"/>
  </w:style>
  <w:style w:type="paragraph" w:customStyle="1" w:styleId="D7B03897FF574979A7A71581FD82795E">
    <w:name w:val="D7B03897FF574979A7A71581FD82795E"/>
  </w:style>
  <w:style w:type="paragraph" w:customStyle="1" w:styleId="BC31D8E2E1B7455D9D56530A7253F0A3">
    <w:name w:val="BC31D8E2E1B7455D9D56530A7253F0A3"/>
  </w:style>
  <w:style w:type="paragraph" w:customStyle="1" w:styleId="D72621D7B0534E2D9EA7E929C60468D8">
    <w:name w:val="D72621D7B0534E2D9EA7E929C60468D8"/>
  </w:style>
  <w:style w:type="paragraph" w:customStyle="1" w:styleId="036DDF6C20C34549AD3D9F8EBA439C9F">
    <w:name w:val="036DDF6C20C34549AD3D9F8EBA439C9F"/>
  </w:style>
  <w:style w:type="paragraph" w:customStyle="1" w:styleId="F91885CB09CE454AB25A2B121A7FC217">
    <w:name w:val="F91885CB09CE454AB25A2B121A7FC217"/>
  </w:style>
  <w:style w:type="paragraph" w:customStyle="1" w:styleId="89DFD7FFE72D45F482C2BA69F98923FF">
    <w:name w:val="89DFD7FFE72D45F482C2BA69F98923FF"/>
  </w:style>
  <w:style w:type="paragraph" w:customStyle="1" w:styleId="6A1B8D13D3E546CBA6DA49C98C5B449C">
    <w:name w:val="6A1B8D13D3E546CBA6DA49C98C5B449C"/>
  </w:style>
  <w:style w:type="paragraph" w:customStyle="1" w:styleId="06AFC08AD6F84D7F8F69513C06EA8582">
    <w:name w:val="06AFC08AD6F84D7F8F69513C06EA8582"/>
  </w:style>
  <w:style w:type="paragraph" w:customStyle="1" w:styleId="F18551172BE84443924AB68AE6F1D18B">
    <w:name w:val="F18551172BE84443924AB68AE6F1D18B"/>
  </w:style>
  <w:style w:type="paragraph" w:customStyle="1" w:styleId="DCB3F693AA2248CD9CA7E376EF61AB58">
    <w:name w:val="DCB3F693AA2248CD9CA7E376EF61AB58"/>
  </w:style>
  <w:style w:type="paragraph" w:customStyle="1" w:styleId="9E9A756A8EC04DA2981CE51BF79E7EC4">
    <w:name w:val="9E9A756A8EC04DA2981CE51BF79E7EC4"/>
    <w:rsid w:val="00A168ED"/>
  </w:style>
  <w:style w:type="paragraph" w:customStyle="1" w:styleId="9D92CFEE6F6547449C14B1458F8189AF">
    <w:name w:val="9D92CFEE6F6547449C14B1458F8189AF"/>
    <w:rsid w:val="00A168ED"/>
  </w:style>
  <w:style w:type="paragraph" w:customStyle="1" w:styleId="E79F2335E0D04CBAB57CC1D1CF93FA30">
    <w:name w:val="E79F2335E0D04CBAB57CC1D1CF93FA30"/>
    <w:rsid w:val="00A168ED"/>
  </w:style>
  <w:style w:type="paragraph" w:customStyle="1" w:styleId="2D02F380B5B043689A4A447D5B5AF4AE">
    <w:name w:val="2D02F380B5B043689A4A447D5B5AF4AE"/>
    <w:rsid w:val="00A168ED"/>
  </w:style>
  <w:style w:type="paragraph" w:customStyle="1" w:styleId="E86858EC5A384EC0951B2FE5110A0A83">
    <w:name w:val="E86858EC5A384EC0951B2FE5110A0A83"/>
    <w:rsid w:val="00A168ED"/>
  </w:style>
  <w:style w:type="paragraph" w:customStyle="1" w:styleId="AC8E1F7E41E047D58E7D4ACC47E09399">
    <w:name w:val="AC8E1F7E41E047D58E7D4ACC47E09399"/>
    <w:rsid w:val="00A168ED"/>
  </w:style>
  <w:style w:type="paragraph" w:customStyle="1" w:styleId="40D6136C0C174E60B8723A418FAF4622">
    <w:name w:val="40D6136C0C174E60B8723A418FAF4622"/>
    <w:rsid w:val="00A168ED"/>
  </w:style>
  <w:style w:type="paragraph" w:customStyle="1" w:styleId="0A11A8B620174C90B49E02DA22C8F9BB">
    <w:name w:val="0A11A8B620174C90B49E02DA22C8F9BB"/>
    <w:rsid w:val="00A168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189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Olti Roka</dc:creator>
  <cp:keywords/>
  <dc:description>Olti Roka</dc:description>
  <cp:lastModifiedBy>Olti Roka</cp:lastModifiedBy>
  <cp:revision>1</cp:revision>
  <dcterms:created xsi:type="dcterms:W3CDTF">2022-12-05T08:36:00Z</dcterms:created>
  <dcterms:modified xsi:type="dcterms:W3CDTF">2022-12-05T11:36:00Z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